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400"/>
        <w:gridCol w:w="7176"/>
      </w:tblGrid>
      <w:tr w:rsidR="00145110" w:rsidRPr="00656D41" w:rsidTr="005633D3">
        <w:tc>
          <w:tcPr>
            <w:tcW w:w="2418" w:type="dxa"/>
            <w:vAlign w:val="center"/>
          </w:tcPr>
          <w:p w:rsidR="00145110" w:rsidRPr="00656D41" w:rsidRDefault="00145110" w:rsidP="005633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6D41"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>
                  <wp:extent cx="1152525" cy="1390650"/>
                  <wp:effectExtent l="19050" t="0" r="9525" b="0"/>
                  <wp:docPr id="19" name="Picture 18" descr="etf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tf_logo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7" w:type="dxa"/>
            <w:vAlign w:val="center"/>
          </w:tcPr>
          <w:p w:rsidR="00145110" w:rsidRPr="00656D41" w:rsidRDefault="00145110" w:rsidP="005633D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sr-Cyrl-CS"/>
              </w:rPr>
            </w:pPr>
            <w:r w:rsidRPr="00656D41">
              <w:rPr>
                <w:rFonts w:ascii="Times New Roman" w:hAnsi="Times New Roman" w:cs="Times New Roman"/>
                <w:b/>
                <w:sz w:val="28"/>
                <w:szCs w:val="28"/>
                <w:lang w:val="sr-Cyrl-CS"/>
              </w:rPr>
              <w:t>Електротехнички факултет, Универзитет у Београду</w:t>
            </w:r>
          </w:p>
          <w:p w:rsidR="00145110" w:rsidRPr="00656D41" w:rsidRDefault="00145110" w:rsidP="005633D3">
            <w:pPr>
              <w:spacing w:line="480" w:lineRule="auto"/>
              <w:jc w:val="center"/>
              <w:rPr>
                <w:rFonts w:ascii="Times New Roman" w:hAnsi="Times New Roman" w:cs="Times New Roman"/>
                <w:spacing w:val="60"/>
                <w:sz w:val="28"/>
                <w:szCs w:val="28"/>
              </w:rPr>
            </w:pPr>
            <w:r w:rsidRPr="00656D41">
              <w:rPr>
                <w:rFonts w:ascii="Times New Roman" w:hAnsi="Times New Roman" w:cs="Times New Roman"/>
                <w:b/>
                <w:sz w:val="28"/>
                <w:szCs w:val="28"/>
                <w:lang w:val="sr-Cyrl-CS"/>
              </w:rPr>
              <w:t>Катедра за рачунарску технику и информатику</w:t>
            </w:r>
          </w:p>
        </w:tc>
      </w:tr>
      <w:tr w:rsidR="00145110" w:rsidRPr="00656D41" w:rsidTr="005633D3">
        <w:tc>
          <w:tcPr>
            <w:tcW w:w="2418" w:type="dxa"/>
            <w:vAlign w:val="center"/>
          </w:tcPr>
          <w:p w:rsidR="00145110" w:rsidRPr="00656D41" w:rsidRDefault="00145110" w:rsidP="005633D3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</w:p>
        </w:tc>
        <w:tc>
          <w:tcPr>
            <w:tcW w:w="7437" w:type="dxa"/>
            <w:vAlign w:val="center"/>
          </w:tcPr>
          <w:p w:rsidR="00145110" w:rsidRPr="00656D41" w:rsidRDefault="00145110" w:rsidP="005633D3">
            <w:pPr>
              <w:rPr>
                <w:rFonts w:ascii="Times New Roman" w:hAnsi="Times New Roman" w:cs="Times New Roman"/>
                <w:b/>
                <w:sz w:val="24"/>
                <w:szCs w:val="24"/>
                <w:lang w:val="sr-Cyrl-CS"/>
              </w:rPr>
            </w:pPr>
          </w:p>
        </w:tc>
      </w:tr>
    </w:tbl>
    <w:p w:rsidR="00145110" w:rsidRPr="00656D41" w:rsidRDefault="00145110" w:rsidP="00145110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145110" w:rsidRPr="00656D41" w:rsidRDefault="00145110" w:rsidP="00145110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145110" w:rsidRDefault="00145110" w:rsidP="00145110">
      <w:pPr>
        <w:rPr>
          <w:rFonts w:ascii="Times New Roman" w:hAnsi="Times New Roman" w:cs="Times New Roman"/>
          <w:b/>
          <w:sz w:val="24"/>
          <w:szCs w:val="24"/>
        </w:rPr>
      </w:pPr>
    </w:p>
    <w:p w:rsidR="00145110" w:rsidRPr="00145110" w:rsidRDefault="00145110" w:rsidP="00145110">
      <w:pPr>
        <w:rPr>
          <w:rFonts w:ascii="Times New Roman" w:hAnsi="Times New Roman" w:cs="Times New Roman"/>
          <w:b/>
          <w:sz w:val="24"/>
          <w:szCs w:val="24"/>
        </w:rPr>
      </w:pPr>
    </w:p>
    <w:p w:rsidR="00145110" w:rsidRPr="00656D41" w:rsidRDefault="00145110" w:rsidP="00145110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145110" w:rsidRPr="00656D41" w:rsidRDefault="00145110" w:rsidP="00145110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sr-Cyrl-CS"/>
        </w:rPr>
      </w:pPr>
      <w:r w:rsidRPr="00656D41">
        <w:rPr>
          <w:rFonts w:ascii="Times New Roman" w:hAnsi="Times New Roman" w:cs="Times New Roman"/>
          <w:b/>
          <w:sz w:val="52"/>
          <w:szCs w:val="52"/>
          <w:lang w:val="sr-Cyrl-CS"/>
        </w:rPr>
        <w:t>Пројекат из предмета</w:t>
      </w:r>
    </w:p>
    <w:p w:rsidR="00145110" w:rsidRPr="00656D41" w:rsidRDefault="00145110" w:rsidP="00145110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sr-Cyrl-CS"/>
        </w:rPr>
      </w:pPr>
      <w:r w:rsidRPr="00656D41">
        <w:rPr>
          <w:rFonts w:ascii="Times New Roman" w:hAnsi="Times New Roman" w:cs="Times New Roman"/>
          <w:b/>
          <w:sz w:val="52"/>
          <w:szCs w:val="52"/>
          <w:lang w:val="sr-Cyrl-CS"/>
        </w:rPr>
        <w:t xml:space="preserve">Програмирање </w:t>
      </w:r>
      <w:r w:rsidR="003C311A">
        <w:rPr>
          <w:rFonts w:ascii="Times New Roman" w:hAnsi="Times New Roman" w:cs="Times New Roman"/>
          <w:b/>
          <w:sz w:val="52"/>
          <w:szCs w:val="52"/>
          <w:lang w:val="sr-Cyrl-CS"/>
        </w:rPr>
        <w:t>у реалном времену</w:t>
      </w:r>
    </w:p>
    <w:p w:rsidR="00145110" w:rsidRPr="00656D41" w:rsidRDefault="00145110" w:rsidP="00145110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sr-Cyrl-CS"/>
        </w:rPr>
      </w:pPr>
    </w:p>
    <w:p w:rsidR="00145110" w:rsidRPr="00656D41" w:rsidRDefault="00145110" w:rsidP="00145110">
      <w:pPr>
        <w:spacing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145110" w:rsidRPr="00656D41" w:rsidRDefault="00145110" w:rsidP="00145110">
      <w:pPr>
        <w:spacing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145110" w:rsidRPr="00656D41" w:rsidRDefault="00145110" w:rsidP="00145110">
      <w:pPr>
        <w:spacing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145110" w:rsidRPr="00656D41" w:rsidRDefault="00145110" w:rsidP="00145110">
      <w:pPr>
        <w:spacing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145110" w:rsidRPr="00145110" w:rsidRDefault="00145110" w:rsidP="0014511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45110" w:rsidRDefault="00145110" w:rsidP="0014511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45110" w:rsidRPr="00001984" w:rsidRDefault="00145110" w:rsidP="00145110">
      <w:pPr>
        <w:spacing w:line="240" w:lineRule="auto"/>
        <w:rPr>
          <w:rFonts w:ascii="Times New Roman" w:hAnsi="Times New Roman" w:cs="Times New Roman"/>
          <w:sz w:val="32"/>
          <w:szCs w:val="32"/>
        </w:rPr>
        <w:sectPr w:rsidR="00145110" w:rsidRPr="00001984"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45110" w:rsidRPr="00656D41" w:rsidRDefault="00145110" w:rsidP="0014511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  <w:r w:rsidRPr="00656D41">
        <w:rPr>
          <w:rFonts w:ascii="Times New Roman" w:hAnsi="Times New Roman" w:cs="Times New Roman"/>
          <w:sz w:val="32"/>
          <w:szCs w:val="32"/>
          <w:lang w:val="sr-Cyrl-CS"/>
        </w:rPr>
        <w:lastRenderedPageBreak/>
        <w:t xml:space="preserve">професор: </w:t>
      </w:r>
      <w:r w:rsidR="003C311A">
        <w:rPr>
          <w:rFonts w:ascii="Times New Roman" w:hAnsi="Times New Roman" w:cs="Times New Roman"/>
          <w:sz w:val="32"/>
          <w:szCs w:val="32"/>
          <w:lang w:val="sr-Cyrl-CS"/>
        </w:rPr>
        <w:t>др. Драган Милићев</w:t>
      </w:r>
    </w:p>
    <w:p w:rsidR="00145110" w:rsidRPr="00656D41" w:rsidRDefault="00145110" w:rsidP="0014511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  <w:r w:rsidRPr="00656D41">
        <w:rPr>
          <w:rFonts w:ascii="Times New Roman" w:hAnsi="Times New Roman" w:cs="Times New Roman"/>
          <w:sz w:val="32"/>
          <w:szCs w:val="32"/>
          <w:lang w:val="sr-Cyrl-CS"/>
        </w:rPr>
        <w:t xml:space="preserve">асистент: </w:t>
      </w:r>
      <w:r w:rsidR="003C311A">
        <w:rPr>
          <w:rFonts w:ascii="Times New Roman" w:hAnsi="Times New Roman" w:cs="Times New Roman"/>
          <w:sz w:val="32"/>
          <w:szCs w:val="32"/>
          <w:lang w:val="sr-Cyrl-CS"/>
        </w:rPr>
        <w:t>Бојан Фурлан</w:t>
      </w:r>
    </w:p>
    <w:p w:rsidR="00145110" w:rsidRDefault="00145110" w:rsidP="001451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45110" w:rsidRDefault="00145110" w:rsidP="00145110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sr-Cyrl-CS"/>
        </w:rPr>
        <w:lastRenderedPageBreak/>
        <w:t xml:space="preserve">студент: Милан Бранковић </w:t>
      </w:r>
    </w:p>
    <w:p w:rsidR="00145110" w:rsidRDefault="00145110" w:rsidP="00145110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sr-Cyrl-CS"/>
        </w:rPr>
        <w:t>3129</w:t>
      </w:r>
      <w:r w:rsidRPr="00656D41">
        <w:rPr>
          <w:rFonts w:ascii="Times New Roman" w:hAnsi="Times New Roman" w:cs="Times New Roman"/>
          <w:sz w:val="32"/>
          <w:szCs w:val="32"/>
          <w:lang w:val="sr-Cyrl-CS"/>
        </w:rPr>
        <w:t>/</w:t>
      </w:r>
      <w:r>
        <w:rPr>
          <w:rFonts w:ascii="Times New Roman" w:hAnsi="Times New Roman" w:cs="Times New Roman"/>
          <w:sz w:val="32"/>
          <w:szCs w:val="32"/>
          <w:lang w:val="sr-Cyrl-CS"/>
        </w:rPr>
        <w:t>11</w:t>
      </w:r>
    </w:p>
    <w:p w:rsidR="00145110" w:rsidRPr="003C311A" w:rsidRDefault="003C311A" w:rsidP="001451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  <w:sectPr w:rsidR="00145110" w:rsidRPr="003C311A" w:rsidSect="005633D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bm113129m@student.etf.rs</w:t>
      </w:r>
    </w:p>
    <w:p w:rsidR="003C311A" w:rsidRDefault="003C311A" w:rsidP="00145110">
      <w:pPr>
        <w:jc w:val="center"/>
        <w:rPr>
          <w:rFonts w:ascii="Times New Roman" w:hAnsi="Times New Roman" w:cs="Times New Roman"/>
          <w:lang w:val="sr-Cyrl-CS"/>
        </w:rPr>
      </w:pPr>
    </w:p>
    <w:p w:rsidR="00145110" w:rsidRPr="004B4B03" w:rsidRDefault="003C311A" w:rsidP="00145110">
      <w:pPr>
        <w:jc w:val="center"/>
        <w:rPr>
          <w:rFonts w:ascii="Times New Roman" w:hAnsi="Times New Roman" w:cs="Times New Roman"/>
          <w:lang w:val="sr-Cyrl-CS"/>
        </w:rPr>
        <w:sectPr w:rsidR="00145110" w:rsidRPr="004B4B03" w:rsidSect="005633D3">
          <w:footerReference w:type="default" r:id="rId9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lang w:val="sr-Cyrl-CS"/>
        </w:rPr>
        <w:t xml:space="preserve">Београд, </w:t>
      </w:r>
      <w:r w:rsidR="004B4B03">
        <w:rPr>
          <w:rFonts w:ascii="Times New Roman" w:hAnsi="Times New Roman" w:cs="Times New Roman"/>
        </w:rPr>
        <w:t>201</w:t>
      </w:r>
      <w:r w:rsidR="004B4B03">
        <w:rPr>
          <w:rFonts w:ascii="Times New Roman" w:hAnsi="Times New Roman" w:cs="Times New Roman"/>
          <w:lang w:val="sr-Cyrl-CS"/>
        </w:rPr>
        <w:t>2</w:t>
      </w:r>
    </w:p>
    <w:p w:rsidR="004B4B03" w:rsidRDefault="004B4B03" w:rsidP="004B4B03">
      <w:pPr>
        <w:pStyle w:val="Title"/>
        <w:rPr>
          <w:lang w:val="sr-Cyrl-CS"/>
        </w:rPr>
      </w:pPr>
      <w:r>
        <w:rPr>
          <w:lang w:val="sr-Cyrl-CS"/>
        </w:rPr>
        <w:lastRenderedPageBreak/>
        <w:t>Садржај</w:t>
      </w:r>
    </w:p>
    <w:p w:rsidR="004560C0" w:rsidRDefault="00A83F26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 w:rsidR="004B4B03">
        <w:instrText xml:space="preserve"> TOC \o "1-3" \h \z \u </w:instrText>
      </w:r>
      <w:r>
        <w:fldChar w:fldCharType="separate"/>
      </w:r>
      <w:hyperlink w:anchor="_Toc327880284" w:history="1">
        <w:r w:rsidR="004560C0" w:rsidRPr="001951F1">
          <w:rPr>
            <w:rStyle w:val="Hyperlink"/>
            <w:noProof/>
          </w:rPr>
          <w:t xml:space="preserve">1 </w:t>
        </w:r>
        <w:r w:rsidR="004560C0" w:rsidRPr="001951F1">
          <w:rPr>
            <w:rStyle w:val="Hyperlink"/>
            <w:noProof/>
            <w:lang w:val="sr-Cyrl-CS"/>
          </w:rPr>
          <w:t>Опис проблема</w:t>
        </w:r>
        <w:r w:rsidR="004560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60C0">
          <w:rPr>
            <w:noProof/>
            <w:webHidden/>
          </w:rPr>
          <w:instrText xml:space="preserve"> PAGEREF _Toc327880284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60C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60C0" w:rsidRDefault="00A83F26">
      <w:pPr>
        <w:pStyle w:val="TOC2"/>
        <w:tabs>
          <w:tab w:val="right" w:leader="dot" w:pos="9350"/>
        </w:tabs>
        <w:rPr>
          <w:noProof/>
        </w:rPr>
      </w:pPr>
      <w:hyperlink w:anchor="_Toc327880285" w:history="1">
        <w:r w:rsidR="004560C0" w:rsidRPr="001951F1">
          <w:rPr>
            <w:rStyle w:val="Hyperlink"/>
            <w:rFonts w:ascii="Times New Roman" w:hAnsi="Times New Roman" w:cs="Times New Roman"/>
            <w:noProof/>
            <w:lang w:val="sr-Cyrl-CS"/>
          </w:rPr>
          <w:t xml:space="preserve">Задатак 1 – </w:t>
        </w:r>
        <w:r w:rsidR="004560C0" w:rsidRPr="001951F1">
          <w:rPr>
            <w:rStyle w:val="Hyperlink"/>
            <w:rFonts w:ascii="Times New Roman" w:hAnsi="Times New Roman" w:cs="Times New Roman"/>
            <w:noProof/>
          </w:rPr>
          <w:t xml:space="preserve">RT UML </w:t>
        </w:r>
        <w:r w:rsidR="004560C0" w:rsidRPr="001951F1">
          <w:rPr>
            <w:rStyle w:val="Hyperlink"/>
            <w:rFonts w:ascii="Times New Roman" w:hAnsi="Times New Roman" w:cs="Times New Roman"/>
            <w:noProof/>
            <w:lang w:val="sr-Cyrl-CS"/>
          </w:rPr>
          <w:t>модел</w:t>
        </w:r>
        <w:r w:rsidR="004560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60C0">
          <w:rPr>
            <w:noProof/>
            <w:webHidden/>
          </w:rPr>
          <w:instrText xml:space="preserve"> PAGEREF _Toc327880285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60C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60C0" w:rsidRDefault="00A83F26">
      <w:pPr>
        <w:pStyle w:val="TOC2"/>
        <w:tabs>
          <w:tab w:val="right" w:leader="dot" w:pos="9350"/>
        </w:tabs>
        <w:rPr>
          <w:noProof/>
        </w:rPr>
      </w:pPr>
      <w:hyperlink w:anchor="_Toc327880286" w:history="1">
        <w:r w:rsidR="004560C0" w:rsidRPr="001951F1">
          <w:rPr>
            <w:rStyle w:val="Hyperlink"/>
            <w:rFonts w:ascii="Times New Roman" w:hAnsi="Times New Roman" w:cs="Times New Roman"/>
            <w:noProof/>
            <w:lang w:val="sr-Cyrl-CS"/>
          </w:rPr>
          <w:t>Задатак 2 – Имплементација</w:t>
        </w:r>
        <w:r w:rsidR="004560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60C0">
          <w:rPr>
            <w:noProof/>
            <w:webHidden/>
          </w:rPr>
          <w:instrText xml:space="preserve"> PAGEREF _Toc327880286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60C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60C0" w:rsidRDefault="00A83F26">
      <w:pPr>
        <w:pStyle w:val="TOC2"/>
        <w:tabs>
          <w:tab w:val="right" w:leader="dot" w:pos="9350"/>
        </w:tabs>
        <w:rPr>
          <w:noProof/>
        </w:rPr>
      </w:pPr>
      <w:hyperlink w:anchor="_Toc327880287" w:history="1">
        <w:r w:rsidR="004560C0" w:rsidRPr="001951F1">
          <w:rPr>
            <w:rStyle w:val="Hyperlink"/>
            <w:rFonts w:ascii="Times New Roman" w:hAnsi="Times New Roman" w:cs="Times New Roman"/>
            <w:noProof/>
            <w:lang w:val="sr-Cyrl-CS"/>
          </w:rPr>
          <w:t>Задатак 3 – Прорачун распоредивости</w:t>
        </w:r>
        <w:r w:rsidR="004560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60C0">
          <w:rPr>
            <w:noProof/>
            <w:webHidden/>
          </w:rPr>
          <w:instrText xml:space="preserve"> PAGEREF _Toc327880287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60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4B03" w:rsidRDefault="00A83F26">
      <w:r>
        <w:fldChar w:fldCharType="end"/>
      </w:r>
      <w:r w:rsidR="004B4B03">
        <w:br w:type="page"/>
      </w:r>
    </w:p>
    <w:p w:rsidR="00FF09D0" w:rsidRDefault="00FC6648" w:rsidP="004B4B03">
      <w:pPr>
        <w:pStyle w:val="Title"/>
        <w:outlineLvl w:val="0"/>
        <w:rPr>
          <w:lang w:val="sr-Cyrl-CS"/>
        </w:rPr>
      </w:pPr>
      <w:bookmarkStart w:id="0" w:name="_Toc327880284"/>
      <w:r>
        <w:lastRenderedPageBreak/>
        <w:t xml:space="preserve">1 </w:t>
      </w:r>
      <w:r w:rsidR="004B4B03">
        <w:rPr>
          <w:lang w:val="sr-Cyrl-CS"/>
        </w:rPr>
        <w:t>Опис проблема</w:t>
      </w:r>
      <w:bookmarkEnd w:id="0"/>
    </w:p>
    <w:p w:rsidR="003C311A" w:rsidRDefault="003C311A" w:rsidP="008004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Систем за аутоматску регулацију брзине аутомобила (енг. </w:t>
      </w:r>
      <w:r>
        <w:rPr>
          <w:rFonts w:ascii="Times New Roman" w:hAnsi="Times New Roman" w:cs="Times New Roman"/>
          <w:i/>
          <w:iCs/>
          <w:sz w:val="23"/>
          <w:szCs w:val="23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utomobile Cruise Control System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ACCS</w:t>
      </w:r>
      <w:r>
        <w:rPr>
          <w:rFonts w:ascii="Times New Roman" w:hAnsi="Times New Roman" w:cs="Times New Roman"/>
          <w:sz w:val="24"/>
          <w:szCs w:val="24"/>
          <w:lang w:val="sr-Cyrl-CS"/>
        </w:rPr>
        <w:t>) треба да аутоматски одржава брзину возила задату од стране возача. Релације из</w:t>
      </w:r>
      <w:r w:rsidR="008004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sr-Cyrl-CS"/>
        </w:rPr>
        <w:t>међу управљачког система и спољних уређаја приказане су на следећој слици.</w:t>
      </w:r>
    </w:p>
    <w:p w:rsidR="003C311A" w:rsidRDefault="003C311A" w:rsidP="003C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</w:p>
    <w:p w:rsidR="003C311A" w:rsidRDefault="003C311A" w:rsidP="003C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535" cy="3535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1A" w:rsidRDefault="003C311A" w:rsidP="003C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</w:p>
    <w:p w:rsidR="003C311A" w:rsidRDefault="003C311A" w:rsidP="00800466">
      <w:pPr>
        <w:pStyle w:val="Heading2"/>
        <w:rPr>
          <w:rFonts w:ascii="Times New Roman" w:hAnsi="Times New Roman" w:cs="Times New Roman"/>
          <w:sz w:val="24"/>
          <w:szCs w:val="24"/>
          <w:lang w:val="sr-Cyrl-CS"/>
        </w:rPr>
      </w:pPr>
      <w:bookmarkStart w:id="1" w:name="_Toc327880285"/>
      <w:r>
        <w:rPr>
          <w:rFonts w:ascii="Times New Roman" w:hAnsi="Times New Roman" w:cs="Times New Roman"/>
          <w:sz w:val="24"/>
          <w:szCs w:val="24"/>
          <w:lang w:val="sr-Cyrl-CS"/>
        </w:rPr>
        <w:t xml:space="preserve">Задатак 1 – </w:t>
      </w:r>
      <w:r>
        <w:rPr>
          <w:rFonts w:ascii="Times New Roman" w:hAnsi="Times New Roman" w:cs="Times New Roman"/>
          <w:sz w:val="24"/>
          <w:szCs w:val="24"/>
        </w:rPr>
        <w:t xml:space="preserve">RT UML </w:t>
      </w:r>
      <w:r>
        <w:rPr>
          <w:rFonts w:ascii="Times New Roman" w:hAnsi="Times New Roman" w:cs="Times New Roman"/>
          <w:sz w:val="24"/>
          <w:szCs w:val="24"/>
          <w:lang w:val="sr-Cyrl-CS"/>
        </w:rPr>
        <w:t>модел</w:t>
      </w:r>
      <w:bookmarkEnd w:id="1"/>
    </w:p>
    <w:p w:rsidR="00800466" w:rsidRDefault="00800466" w:rsidP="003C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11A" w:rsidRDefault="003C311A" w:rsidP="003C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Помоћу алата </w:t>
      </w:r>
      <w:r>
        <w:rPr>
          <w:rFonts w:ascii="Times New Roman" w:hAnsi="Times New Roman" w:cs="Times New Roman"/>
          <w:sz w:val="24"/>
          <w:szCs w:val="24"/>
        </w:rPr>
        <w:t>Rational Rose Real Time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моделовати дати систем.</w:t>
      </w:r>
    </w:p>
    <w:p w:rsidR="003C311A" w:rsidRPr="00800466" w:rsidRDefault="003C311A" w:rsidP="003C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sr-Cyrl-CS"/>
        </w:rPr>
      </w:pPr>
      <w:r w:rsidRPr="00800466">
        <w:rPr>
          <w:rFonts w:ascii="Times New Roman" w:hAnsi="Times New Roman" w:cs="Times New Roman"/>
          <w:i/>
          <w:sz w:val="24"/>
          <w:szCs w:val="24"/>
          <w:lang w:val="sr-Cyrl-CS"/>
        </w:rPr>
        <w:t>Решење:</w:t>
      </w:r>
    </w:p>
    <w:p w:rsidR="00800466" w:rsidRDefault="00800466" w:rsidP="008004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6425" cy="211722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62" cy="212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Слика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Component Diagram</w:t>
      </w:r>
    </w:p>
    <w:p w:rsidR="003C311A" w:rsidRDefault="003C311A" w:rsidP="008004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172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1A" w:rsidRDefault="00800466" w:rsidP="008004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Слика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C311A">
        <w:rPr>
          <w:rFonts w:ascii="Times New Roman" w:hAnsi="Times New Roman" w:cs="Times New Roman"/>
          <w:sz w:val="24"/>
          <w:szCs w:val="24"/>
          <w:lang w:val="sr-Cyrl-CS"/>
        </w:rPr>
        <w:t xml:space="preserve">. </w:t>
      </w:r>
      <w:r w:rsidR="003C311A">
        <w:rPr>
          <w:rFonts w:ascii="Times New Roman" w:hAnsi="Times New Roman" w:cs="Times New Roman"/>
          <w:sz w:val="24"/>
          <w:szCs w:val="24"/>
        </w:rPr>
        <w:t>Class Diagram</w:t>
      </w:r>
    </w:p>
    <w:p w:rsidR="00800466" w:rsidRDefault="00800466" w:rsidP="008004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311A" w:rsidRDefault="003C311A" w:rsidP="003C31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1D0" w:rsidRDefault="003C311A" w:rsidP="008004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696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0466">
        <w:rPr>
          <w:rFonts w:ascii="Times New Roman" w:hAnsi="Times New Roman" w:cs="Times New Roman"/>
          <w:sz w:val="24"/>
          <w:szCs w:val="24"/>
          <w:lang w:val="sr-Cyrl-CS"/>
        </w:rPr>
        <w:t xml:space="preserve">Слика </w:t>
      </w:r>
      <w:r w:rsidR="0080046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. </w:t>
      </w:r>
      <w:r w:rsidR="00DB31D0">
        <w:rPr>
          <w:rFonts w:ascii="Times New Roman" w:hAnsi="Times New Roman" w:cs="Times New Roman"/>
          <w:sz w:val="24"/>
          <w:szCs w:val="24"/>
        </w:rPr>
        <w:t>Structure Diagram</w:t>
      </w:r>
    </w:p>
    <w:p w:rsidR="00800466" w:rsidRDefault="00800466" w:rsidP="00800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</w:p>
    <w:p w:rsidR="004B4B03" w:rsidRDefault="00800466" w:rsidP="00067C10">
      <w:pPr>
        <w:pStyle w:val="Heading2"/>
        <w:rPr>
          <w:rFonts w:ascii="Times New Roman" w:hAnsi="Times New Roman" w:cs="Times New Roman"/>
          <w:sz w:val="24"/>
          <w:szCs w:val="24"/>
          <w:lang w:val="sr-Cyrl-CS"/>
        </w:rPr>
      </w:pPr>
      <w:bookmarkStart w:id="2" w:name="_Toc327880286"/>
      <w:r>
        <w:rPr>
          <w:rFonts w:ascii="Times New Roman" w:hAnsi="Times New Roman" w:cs="Times New Roman"/>
          <w:sz w:val="24"/>
          <w:szCs w:val="24"/>
          <w:lang w:val="sr-Cyrl-CS"/>
        </w:rPr>
        <w:lastRenderedPageBreak/>
        <w:t>Задатак 2 – Имплементација</w:t>
      </w:r>
      <w:bookmarkEnd w:id="2"/>
    </w:p>
    <w:p w:rsidR="00800466" w:rsidRDefault="00800466" w:rsidP="00800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</w:p>
    <w:p w:rsidR="00800466" w:rsidRDefault="00800466" w:rsidP="00800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Потребно је у потпуности имплементирати горе наведени софтверски систем.</w:t>
      </w:r>
    </w:p>
    <w:p w:rsidR="00C0045E" w:rsidRPr="00C0045E" w:rsidRDefault="00C0045E" w:rsidP="00C004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Изглед корисничког интерфејса и ниво његове информативности и интуивности треба да одреди студент. У сваком случају, кориснички интерфејс мора да буде интерактиван.</w:t>
      </w:r>
    </w:p>
    <w:p w:rsidR="00C0045E" w:rsidRDefault="00C0045E" w:rsidP="00800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sr-Cyrl-CS"/>
        </w:rPr>
      </w:pPr>
    </w:p>
    <w:p w:rsidR="00800466" w:rsidRDefault="00800466" w:rsidP="00800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sr-Cyrl-CS"/>
        </w:rPr>
      </w:pPr>
      <w:r w:rsidRPr="00C36B02">
        <w:rPr>
          <w:rFonts w:ascii="Times New Roman" w:hAnsi="Times New Roman" w:cs="Times New Roman"/>
          <w:i/>
          <w:sz w:val="24"/>
          <w:szCs w:val="24"/>
          <w:lang w:val="sr-Cyrl-CS"/>
        </w:rPr>
        <w:t>Решење:</w:t>
      </w:r>
    </w:p>
    <w:p w:rsidR="00C0045E" w:rsidRDefault="00C0045E" w:rsidP="00800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670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5E" w:rsidRDefault="00C0045E" w:rsidP="00C004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Слика 4. Изглед корисничког интерфејса</w:t>
      </w:r>
    </w:p>
    <w:p w:rsidR="000E774E" w:rsidRDefault="000E774E" w:rsidP="00295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  <w:sectPr w:rsidR="000E774E" w:rsidSect="00C82D8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2952CB" w:rsidRPr="000E774E" w:rsidRDefault="002952CB" w:rsidP="00295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lastRenderedPageBreak/>
        <w:t>/*</w:t>
      </w:r>
    </w:p>
    <w:p w:rsidR="002952CB" w:rsidRPr="000E774E" w:rsidRDefault="007C77E2" w:rsidP="00295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 xml:space="preserve">* methods </w:t>
      </w:r>
      <w:r w:rsidR="000E774E">
        <w:rPr>
          <w:rFonts w:ascii="Courier New" w:hAnsi="Courier New" w:cs="Courier New"/>
        </w:rPr>
        <w:t>with</w:t>
      </w:r>
      <w:r w:rsidR="000E774E" w:rsidRPr="000E774E">
        <w:rPr>
          <w:rFonts w:ascii="Courier New" w:hAnsi="Courier New" w:cs="Courier New"/>
          <w:lang w:val="sr-Cyrl-CS"/>
        </w:rPr>
        <w:t xml:space="preserve"> </w:t>
      </w:r>
      <w:r w:rsidR="000E774E">
        <w:rPr>
          <w:rFonts w:ascii="Courier New" w:hAnsi="Courier New" w:cs="Courier New"/>
        </w:rPr>
        <w:t xml:space="preserve">which </w:t>
      </w:r>
      <w:r w:rsidRPr="000E774E">
        <w:rPr>
          <w:rFonts w:ascii="Courier New" w:hAnsi="Courier New" w:cs="Courier New"/>
          <w:lang w:val="sr-Cyrl-CS"/>
        </w:rPr>
        <w:t>ACCS</w:t>
      </w:r>
      <w:r w:rsidR="000E774E">
        <w:rPr>
          <w:rFonts w:ascii="Courier New" w:hAnsi="Courier New" w:cs="Courier New"/>
          <w:lang w:val="sr-Cyrl-CS"/>
        </w:rPr>
        <w:t xml:space="preserve"> update</w:t>
      </w:r>
      <w:r w:rsidR="002952CB" w:rsidRPr="000E774E">
        <w:rPr>
          <w:rFonts w:ascii="Courier New" w:hAnsi="Courier New" w:cs="Courier New"/>
          <w:lang w:val="sr-Cyrl-CS"/>
        </w:rPr>
        <w:t xml:space="preserve"> GUI</w:t>
      </w:r>
    </w:p>
    <w:p w:rsidR="002952CB" w:rsidRPr="000E774E" w:rsidRDefault="002952CB" w:rsidP="00295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*/</w:t>
      </w:r>
    </w:p>
    <w:p w:rsidR="002952CB" w:rsidRPr="000E774E" w:rsidRDefault="002952CB" w:rsidP="00295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private void setCurrentSpped(int speed) {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lblCurrSpped.setText("" + speed);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}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private void setSavedSpped(int speed) {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lblLastSavedSpeed.setText("" + speed + " km/h");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}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private void setACCSVoltage(int voltage) {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double v = (double) voltage / 10.0;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lblACCSVoltage.setText("" + v + " V");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}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private void setActualVoltage(int voltage) {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double v = (double) voltage / 10.0;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lblActualVoltage.setText("" + v + " V");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}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private void setErrorMsg(String msg) {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lblErrMsg.setText(msg);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}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t>private void clearErrorMsg() {</w:t>
      </w:r>
    </w:p>
    <w:p w:rsidR="002952CB" w:rsidRPr="000E774E" w:rsidRDefault="002952CB" w:rsidP="007C77E2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lang w:val="sr-Cyrl-CS"/>
        </w:rPr>
      </w:pPr>
      <w:r w:rsidRPr="000E774E">
        <w:rPr>
          <w:rFonts w:ascii="Courier New" w:hAnsi="Courier New" w:cs="Courier New"/>
          <w:lang w:val="sr-Cyrl-CS"/>
        </w:rPr>
        <w:lastRenderedPageBreak/>
        <w:t>lblErrMsg.setText("");</w:t>
      </w:r>
    </w:p>
    <w:p w:rsidR="000E774E" w:rsidRDefault="002952CB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r-Cyrl-CS"/>
        </w:rPr>
        <w:sectPr w:rsidR="000E774E" w:rsidSect="000E774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0E774E">
        <w:rPr>
          <w:rFonts w:ascii="Courier New" w:hAnsi="Courier New" w:cs="Courier New"/>
          <w:lang w:val="sr-Cyrl-CS"/>
        </w:rPr>
        <w:t>}</w:t>
      </w:r>
    </w:p>
    <w:p w:rsidR="00C0045E" w:rsidRDefault="00C0045E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r-Cyrl-CS"/>
        </w:rPr>
      </w:pPr>
    </w:p>
    <w:p w:rsidR="000E774E" w:rsidRDefault="000E774E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r-Cyrl-CS"/>
        </w:rPr>
      </w:pPr>
      <w:r>
        <w:rPr>
          <w:rFonts w:ascii="Courier New" w:hAnsi="Courier New" w:cs="Courier New"/>
          <w:sz w:val="24"/>
          <w:szCs w:val="24"/>
          <w:lang w:val="sr-Cyrl-CS"/>
        </w:rPr>
        <w:t>/*</w:t>
      </w:r>
    </w:p>
    <w:p w:rsidR="000E774E" w:rsidRPr="000E774E" w:rsidRDefault="000E774E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sr-Cyrl-CS"/>
        </w:rPr>
        <w:t xml:space="preserve"> * </w:t>
      </w:r>
      <w:r w:rsidRPr="000E774E">
        <w:rPr>
          <w:rFonts w:ascii="Courier New" w:hAnsi="Courier New" w:cs="Courier New"/>
          <w:lang w:val="sr-Cyrl-CS"/>
        </w:rPr>
        <w:t xml:space="preserve">methods </w:t>
      </w:r>
      <w:r>
        <w:rPr>
          <w:rFonts w:ascii="Courier New" w:hAnsi="Courier New" w:cs="Courier New"/>
        </w:rPr>
        <w:t>with</w:t>
      </w:r>
      <w:r w:rsidRPr="000E774E">
        <w:rPr>
          <w:rFonts w:ascii="Courier New" w:hAnsi="Courier New" w:cs="Courier New"/>
          <w:lang w:val="sr-Cyrl-CS"/>
        </w:rPr>
        <w:t xml:space="preserve"> </w:t>
      </w:r>
      <w:r>
        <w:rPr>
          <w:rFonts w:ascii="Courier New" w:hAnsi="Courier New" w:cs="Courier New"/>
        </w:rPr>
        <w:t xml:space="preserve">which </w:t>
      </w:r>
      <w:r w:rsidRPr="000E774E">
        <w:rPr>
          <w:rFonts w:ascii="Courier New" w:hAnsi="Courier New" w:cs="Courier New"/>
          <w:lang w:val="sr-Cyrl-CS"/>
        </w:rPr>
        <w:t>GUI</w:t>
      </w:r>
      <w:r>
        <w:rPr>
          <w:rFonts w:ascii="Courier New" w:hAnsi="Courier New" w:cs="Courier New"/>
        </w:rPr>
        <w:t xml:space="preserve"> informs ACCS</w:t>
      </w:r>
    </w:p>
    <w:p w:rsidR="000E774E" w:rsidRDefault="000E774E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sr-Cyrl-CS"/>
        </w:rPr>
        <w:t xml:space="preserve"> */</w:t>
      </w:r>
    </w:p>
    <w:p w:rsidR="000E774E" w:rsidRPr="000E774E" w:rsidRDefault="000E774E" w:rsidP="007C7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Форма    </w:t>
      </w:r>
      <w:r>
        <w:rPr>
          <w:rFonts w:ascii="Courier New" w:hAnsi="Courier New" w:cs="Courier New"/>
          <w:sz w:val="24"/>
          <w:szCs w:val="24"/>
        </w:rPr>
        <w:t>accs.port.signal.send();</w:t>
      </w:r>
    </w:p>
    <w:p w:rsidR="00800466" w:rsidRDefault="00800466" w:rsidP="00C36B02">
      <w:pPr>
        <w:pStyle w:val="Heading2"/>
        <w:rPr>
          <w:rFonts w:ascii="Times New Roman" w:hAnsi="Times New Roman" w:cs="Times New Roman"/>
          <w:sz w:val="24"/>
          <w:szCs w:val="24"/>
          <w:lang w:val="sr-Cyrl-CS"/>
        </w:rPr>
      </w:pPr>
      <w:bookmarkStart w:id="3" w:name="_Toc327880287"/>
      <w:r>
        <w:rPr>
          <w:rFonts w:ascii="Times New Roman" w:hAnsi="Times New Roman" w:cs="Times New Roman"/>
          <w:sz w:val="24"/>
          <w:szCs w:val="24"/>
          <w:lang w:val="sr-Cyrl-CS"/>
        </w:rPr>
        <w:t>Задатак 3 – Прорачун распоредивости</w:t>
      </w:r>
      <w:bookmarkEnd w:id="3"/>
    </w:p>
    <w:p w:rsidR="00800466" w:rsidRDefault="00800466" w:rsidP="00800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</w:p>
    <w:p w:rsidR="00800466" w:rsidRDefault="00800466" w:rsidP="008004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Потребно је извршити процену времена извршавања у најгорем случају за процесе у сис-тему реализованом у Задатку 2 на основу теста распоредивости за </w:t>
      </w:r>
      <w:r>
        <w:rPr>
          <w:rFonts w:ascii="Times New Roman" w:hAnsi="Times New Roman" w:cs="Times New Roman"/>
          <w:sz w:val="24"/>
          <w:szCs w:val="24"/>
        </w:rPr>
        <w:t xml:space="preserve">FPS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заснованог на вре-мену одзива (енг. </w:t>
      </w:r>
      <w:r>
        <w:rPr>
          <w:rFonts w:ascii="Times New Roman" w:hAnsi="Times New Roman" w:cs="Times New Roman"/>
          <w:i/>
          <w:iCs/>
          <w:sz w:val="24"/>
          <w:szCs w:val="24"/>
        </w:rPr>
        <w:t>response time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). Такође, на основу уведених претпоставки потребно је од-редити период 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и временски рок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за сваки процес.</w:t>
      </w:r>
    </w:p>
    <w:p w:rsidR="00800466" w:rsidRDefault="00800466" w:rsidP="008004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Време извршавања у најгорем случају сваког од идентификованих процеса треба што пре-цизније измерити на реализованој платформи.</w:t>
      </w:r>
    </w:p>
    <w:p w:rsidR="000023C1" w:rsidRDefault="000023C1" w:rsidP="00C36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sr-Cyrl-CS"/>
        </w:rPr>
      </w:pPr>
    </w:p>
    <w:p w:rsidR="00C36B02" w:rsidRPr="00C36B02" w:rsidRDefault="00C36B02" w:rsidP="00C36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sr-Cyrl-CS"/>
        </w:rPr>
      </w:pPr>
      <w:r w:rsidRPr="00C36B02">
        <w:rPr>
          <w:rFonts w:ascii="Times New Roman" w:hAnsi="Times New Roman" w:cs="Times New Roman"/>
          <w:i/>
          <w:sz w:val="24"/>
          <w:szCs w:val="24"/>
          <w:lang w:val="sr-Cyrl-CS"/>
        </w:rPr>
        <w:t>Решење:</w:t>
      </w:r>
    </w:p>
    <w:p w:rsidR="00800466" w:rsidRDefault="00800466" w:rsidP="00800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r-Cyrl-CS"/>
        </w:rPr>
      </w:pPr>
    </w:p>
    <w:p w:rsidR="005277C9" w:rsidRPr="006A5F87" w:rsidRDefault="005633D3" w:rsidP="00223C03">
      <w:pPr>
        <w:pStyle w:val="Default"/>
        <w:spacing w:after="240"/>
        <w:jc w:val="both"/>
        <w:rPr>
          <w:lang w:val="sr-Cyrl-CS"/>
        </w:rPr>
      </w:pPr>
      <w:r w:rsidRPr="006A5F87">
        <w:rPr>
          <w:lang w:val="sr-Cyrl-CS"/>
        </w:rPr>
        <w:t xml:space="preserve">Распоређивање на основу фиксних приоритета (енг. </w:t>
      </w:r>
      <w:r w:rsidRPr="006A5F87">
        <w:rPr>
          <w:i/>
          <w:iCs/>
        </w:rPr>
        <w:t>Fixed-Priority Scheduling</w:t>
      </w:r>
      <w:r w:rsidRPr="006A5F87">
        <w:t>, FPS</w:t>
      </w:r>
      <w:r w:rsidRPr="006A5F87">
        <w:rPr>
          <w:lang w:val="sr-Cyrl-CS"/>
        </w:rPr>
        <w:t>): сваки процес има свој фиксни, статички (пре извршавања) одређен приоритет. За извршавање се увек изабира онај спреман процес који има највиши приоритет.</w:t>
      </w:r>
      <w:r w:rsidR="005277C9" w:rsidRPr="006A5F87">
        <w:rPr>
          <w:lang w:val="sr-Cyrl-CS"/>
        </w:rPr>
        <w:t xml:space="preserve">У </w:t>
      </w:r>
      <w:r w:rsidR="005277C9" w:rsidRPr="006A5F87">
        <w:t xml:space="preserve">RT </w:t>
      </w:r>
      <w:r w:rsidR="005277C9" w:rsidRPr="006A5F87">
        <w:rPr>
          <w:lang w:val="sr-Cyrl-CS"/>
        </w:rPr>
        <w:t>системима приори</w:t>
      </w:r>
      <w:r w:rsidR="006A5F87" w:rsidRPr="006A5F87">
        <w:t>-</w:t>
      </w:r>
      <w:r w:rsidR="005277C9" w:rsidRPr="006A5F87">
        <w:rPr>
          <w:lang w:val="sr-Cyrl-CS"/>
        </w:rPr>
        <w:t>тети процеса су последице њихових временских карактеристика, односно временских ограничења, а не њиховог значаја за исправну функионалност система или његов интег</w:t>
      </w:r>
      <w:r w:rsidR="006A5F87" w:rsidRPr="006A5F87">
        <w:t>-</w:t>
      </w:r>
      <w:r w:rsidR="005277C9" w:rsidRPr="006A5F87">
        <w:rPr>
          <w:lang w:val="sr-Cyrl-CS"/>
        </w:rPr>
        <w:t>ритет.</w:t>
      </w:r>
    </w:p>
    <w:p w:rsidR="005277C9" w:rsidRPr="006A5F87" w:rsidRDefault="005633D3" w:rsidP="00223C03">
      <w:pPr>
        <w:pStyle w:val="Default"/>
        <w:spacing w:after="240"/>
        <w:jc w:val="both"/>
      </w:pPr>
      <w:r w:rsidRPr="006A5F87">
        <w:rPr>
          <w:lang w:val="sr-Cyrl-CS"/>
        </w:rPr>
        <w:t xml:space="preserve">Постоји један веома једноставан, али оптималан начин за доделу приоритета периодичним процесима по </w:t>
      </w:r>
      <w:r w:rsidRPr="006A5F87">
        <w:t xml:space="preserve">FPS </w:t>
      </w:r>
      <w:r w:rsidRPr="006A5F87">
        <w:rPr>
          <w:lang w:val="sr-Cyrl-CS"/>
        </w:rPr>
        <w:t xml:space="preserve">шеми, тзв. додела приоритета по учестаностима (енг. </w:t>
      </w:r>
      <w:r w:rsidRPr="006A5F87">
        <w:rPr>
          <w:i/>
          <w:iCs/>
        </w:rPr>
        <w:t>Rate- Monotonic Priority Ordering</w:t>
      </w:r>
      <w:r w:rsidRPr="006A5F87">
        <w:t>, RMPO</w:t>
      </w:r>
      <w:r w:rsidRPr="006A5F87">
        <w:rPr>
          <w:lang w:val="sr-Cyrl-CS"/>
        </w:rPr>
        <w:t>): периодичним процесима се додељују јединствени приоритети, монотоно уређени према учестаности процеса, тако да процес са краћом периодом има ви</w:t>
      </w:r>
      <w:r w:rsidR="006A5F87">
        <w:t>-</w:t>
      </w:r>
      <w:r w:rsidRPr="006A5F87">
        <w:rPr>
          <w:lang w:val="sr-Cyrl-CS"/>
        </w:rPr>
        <w:t xml:space="preserve">ши приоритет, односно за свака два процеса </w:t>
      </w:r>
      <w:r w:rsidRPr="006A5F87">
        <w:t xml:space="preserve">i </w:t>
      </w:r>
      <w:r w:rsidRPr="006A5F87">
        <w:rPr>
          <w:lang w:val="sr-Cyrl-CS"/>
        </w:rPr>
        <w:t xml:space="preserve">и </w:t>
      </w:r>
      <w:r w:rsidRPr="006A5F87">
        <w:t>j</w:t>
      </w:r>
      <w:r w:rsidRPr="006A5F87">
        <w:rPr>
          <w:lang w:val="sr-Cyrl-CS"/>
        </w:rPr>
        <w:t xml:space="preserve"> важи </w:t>
      </w:r>
      <w:r w:rsidRPr="006A5F87">
        <w:t>T</w:t>
      </w:r>
      <w:r w:rsidRPr="006A5F87">
        <w:rPr>
          <w:vertAlign w:val="subscript"/>
        </w:rPr>
        <w:t>i</w:t>
      </w:r>
      <w:r w:rsidRPr="006A5F87">
        <w:t xml:space="preserve"> &lt; T</w:t>
      </w:r>
      <w:r w:rsidRPr="006A5F87">
        <w:rPr>
          <w:vertAlign w:val="subscript"/>
        </w:rPr>
        <w:t>j</w:t>
      </w:r>
      <w:r w:rsidRPr="006A5F87">
        <w:t xml:space="preserve"> =&gt; P</w:t>
      </w:r>
      <w:r w:rsidRPr="006A5F87">
        <w:rPr>
          <w:vertAlign w:val="subscript"/>
        </w:rPr>
        <w:t>i</w:t>
      </w:r>
      <w:r w:rsidRPr="006A5F87">
        <w:t xml:space="preserve"> &gt; P</w:t>
      </w:r>
      <w:r w:rsidRPr="006A5F87">
        <w:rPr>
          <w:vertAlign w:val="subscript"/>
        </w:rPr>
        <w:t>j</w:t>
      </w:r>
      <w:r w:rsidRPr="006A5F87">
        <w:t xml:space="preserve">, </w:t>
      </w:r>
      <w:r w:rsidRPr="006A5F87">
        <w:rPr>
          <w:lang w:val="sr-Cyrl-CS"/>
        </w:rPr>
        <w:t>где је приоритет цео број и већа вредност означава виши приоритет.</w:t>
      </w:r>
    </w:p>
    <w:p w:rsidR="008C19A1" w:rsidRPr="008C19A1" w:rsidRDefault="002B1965" w:rsidP="006A5F87">
      <w:pPr>
        <w:pStyle w:val="Default"/>
        <w:jc w:val="both"/>
        <w:rPr>
          <w:iCs/>
        </w:rPr>
      </w:pPr>
      <w:r w:rsidRPr="006A5F87">
        <w:rPr>
          <w:iCs/>
          <w:lang w:val="sr-Cyrl-CS"/>
        </w:rPr>
        <w:t xml:space="preserve">Тест распоредивости за </w:t>
      </w:r>
      <w:r w:rsidRPr="006A5F87">
        <w:rPr>
          <w:iCs/>
        </w:rPr>
        <w:t xml:space="preserve">FPS </w:t>
      </w:r>
      <w:r w:rsidRPr="006A5F87">
        <w:rPr>
          <w:iCs/>
          <w:lang w:val="sr-Cyrl-CS"/>
        </w:rPr>
        <w:t>заснован на времену одзива има две фазе: у првој фази се ана</w:t>
      </w:r>
      <w:r w:rsidR="006A5F87">
        <w:rPr>
          <w:iCs/>
        </w:rPr>
        <w:t>-</w:t>
      </w:r>
      <w:r w:rsidRPr="006A5F87">
        <w:rPr>
          <w:iCs/>
          <w:lang w:val="sr-Cyrl-CS"/>
        </w:rPr>
        <w:t>литичким путем израчунава време одзива у најгорем случају за сваки процес. Време одзи</w:t>
      </w:r>
      <w:r w:rsidR="006A5F87">
        <w:rPr>
          <w:iCs/>
        </w:rPr>
        <w:t>-</w:t>
      </w:r>
      <w:r w:rsidRPr="006A5F87">
        <w:rPr>
          <w:iCs/>
          <w:lang w:val="sr-Cyrl-CS"/>
        </w:rPr>
        <w:t xml:space="preserve">ва је време које протекне од тренутка активације (енг. </w:t>
      </w:r>
      <w:r w:rsidRPr="006A5F87">
        <w:rPr>
          <w:i/>
          <w:iCs/>
        </w:rPr>
        <w:t>release time</w:t>
      </w:r>
      <w:r w:rsidRPr="006A5F87">
        <w:rPr>
          <w:iCs/>
          <w:lang w:val="sr-Cyrl-CS"/>
        </w:rPr>
        <w:t>) периодичног (тренутак почетка периоде) или спорадичног процеса (спољашњи догађај), до тренутка завршетка његовог извршења. У другој фази се проверава да ли је то време краће од задатог времен</w:t>
      </w:r>
      <w:r w:rsidR="006A5F87">
        <w:rPr>
          <w:iCs/>
        </w:rPr>
        <w:t>-</w:t>
      </w:r>
      <w:r w:rsidRPr="006A5F87">
        <w:rPr>
          <w:iCs/>
          <w:lang w:val="sr-Cyrl-CS"/>
        </w:rPr>
        <w:t>ског рока (</w:t>
      </w:r>
      <w:r w:rsidRPr="006A5F87">
        <w:rPr>
          <w:iCs/>
        </w:rPr>
        <w:t>R ≤ D</w:t>
      </w:r>
      <w:r w:rsidRPr="006A5F87">
        <w:rPr>
          <w:iCs/>
          <w:lang w:val="sr-Cyrl-CS"/>
        </w:rPr>
        <w:t>)</w:t>
      </w:r>
      <w:r w:rsidRPr="006A5F87">
        <w:rPr>
          <w:iCs/>
        </w:rPr>
        <w:t xml:space="preserve">. </w:t>
      </w:r>
      <w:r w:rsidRPr="006A5F87">
        <w:rPr>
          <w:iCs/>
          <w:lang w:val="sr-Cyrl-CS"/>
        </w:rPr>
        <w:t xml:space="preserve">Код </w:t>
      </w:r>
      <w:r w:rsidRPr="006A5F87">
        <w:rPr>
          <w:iCs/>
        </w:rPr>
        <w:t xml:space="preserve">FPS </w:t>
      </w:r>
      <w:r w:rsidRPr="006A5F87">
        <w:rPr>
          <w:iCs/>
          <w:lang w:val="sr-Cyrl-CS"/>
        </w:rPr>
        <w:t>распоређивања, време одзива најприоритетнијег процеса јед</w:t>
      </w:r>
      <w:r w:rsidR="00692791">
        <w:rPr>
          <w:iCs/>
        </w:rPr>
        <w:t>-</w:t>
      </w:r>
      <w:r w:rsidRPr="006A5F87">
        <w:rPr>
          <w:iCs/>
          <w:lang w:val="sr-Cyrl-CS"/>
        </w:rPr>
        <w:t xml:space="preserve">нако је његовом времену извршавања </w:t>
      </w:r>
      <w:r w:rsidRPr="006A5F87">
        <w:rPr>
          <w:iCs/>
        </w:rPr>
        <w:t xml:space="preserve">(R = C). </w:t>
      </w:r>
      <w:r w:rsidRPr="006A5F87">
        <w:rPr>
          <w:iCs/>
          <w:lang w:val="sr-Cyrl-CS"/>
        </w:rPr>
        <w:t>Сви остали процеси ће трпети интерфе</w:t>
      </w:r>
      <w:r w:rsidR="00692791">
        <w:rPr>
          <w:iCs/>
        </w:rPr>
        <w:t>-</w:t>
      </w:r>
      <w:r w:rsidRPr="006A5F87">
        <w:rPr>
          <w:iCs/>
          <w:lang w:val="sr-Cyrl-CS"/>
        </w:rPr>
        <w:t>ренцију. Интерференција представља време проведено у извршавању процеса вишег приоритета, док је посматрани процес спреман за извршавање. У општем случају, за про</w:t>
      </w:r>
      <w:r w:rsidR="00692791">
        <w:rPr>
          <w:iCs/>
        </w:rPr>
        <w:t>-</w:t>
      </w:r>
      <w:r w:rsidRPr="006A5F87">
        <w:rPr>
          <w:iCs/>
          <w:lang w:val="sr-Cyrl-CS"/>
        </w:rPr>
        <w:t xml:space="preserve">цес </w:t>
      </w:r>
      <w:r w:rsidRPr="006A5F87">
        <w:rPr>
          <w:i/>
          <w:iCs/>
        </w:rPr>
        <w:t>i</w:t>
      </w:r>
      <w:r w:rsidRPr="006A5F87">
        <w:rPr>
          <w:iCs/>
        </w:rPr>
        <w:t xml:space="preserve"> </w:t>
      </w:r>
      <w:r w:rsidRPr="006A5F87">
        <w:rPr>
          <w:iCs/>
          <w:lang w:val="sr-Cyrl-CS"/>
        </w:rPr>
        <w:t xml:space="preserve">важи </w:t>
      </w:r>
      <w:r w:rsidRPr="006A5F87">
        <w:rPr>
          <w:iCs/>
        </w:rPr>
        <w:t>R</w:t>
      </w:r>
      <w:r w:rsidRPr="006A5F87">
        <w:rPr>
          <w:iCs/>
          <w:vertAlign w:val="subscript"/>
        </w:rPr>
        <w:t>i</w:t>
      </w:r>
      <w:r w:rsidRPr="006A5F87">
        <w:rPr>
          <w:iCs/>
        </w:rPr>
        <w:t xml:space="preserve"> = C</w:t>
      </w:r>
      <w:r w:rsidRPr="006A5F87">
        <w:rPr>
          <w:iCs/>
          <w:vertAlign w:val="subscript"/>
        </w:rPr>
        <w:t>i</w:t>
      </w:r>
      <w:r w:rsidRPr="006A5F87">
        <w:rPr>
          <w:iCs/>
        </w:rPr>
        <w:t xml:space="preserve"> + I</w:t>
      </w:r>
      <w:r w:rsidRPr="006A5F87">
        <w:rPr>
          <w:iCs/>
          <w:vertAlign w:val="subscript"/>
        </w:rPr>
        <w:t>i</w:t>
      </w:r>
      <w:r w:rsidRPr="006A5F87">
        <w:rPr>
          <w:iCs/>
        </w:rPr>
        <w:t xml:space="preserve">. </w:t>
      </w:r>
      <w:r w:rsidRPr="006A5F87">
        <w:rPr>
          <w:iCs/>
          <w:lang w:val="sr-Cyrl-CS"/>
        </w:rPr>
        <w:t>Коначна једначина изгледа овако:</w:t>
      </w:r>
      <w:r w:rsidR="005633D3" w:rsidRPr="006A5F87">
        <w:rPr>
          <w:noProof/>
        </w:rPr>
        <w:drawing>
          <wp:inline distT="0" distB="0" distL="0" distR="0">
            <wp:extent cx="1273332" cy="409575"/>
            <wp:effectExtent l="19050" t="0" r="3018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082" cy="41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5F87">
        <w:rPr>
          <w:iCs/>
          <w:lang w:val="sr-Cyrl-CS"/>
        </w:rPr>
        <w:t xml:space="preserve">. Иако је формула тачна, вредност интерференције се не зна, јер се не зна ни </w:t>
      </w:r>
      <w:r w:rsidRPr="006A5F87">
        <w:rPr>
          <w:iCs/>
        </w:rPr>
        <w:t>R</w:t>
      </w:r>
      <w:r w:rsidRPr="006A5F87">
        <w:rPr>
          <w:iCs/>
          <w:vertAlign w:val="subscript"/>
        </w:rPr>
        <w:t>i</w:t>
      </w:r>
      <w:r w:rsidR="00C21BDC" w:rsidRPr="006A5F87">
        <w:rPr>
          <w:iCs/>
          <w:lang w:val="sr-Cyrl-CS"/>
        </w:rPr>
        <w:t>.</w:t>
      </w:r>
      <w:r w:rsidR="00C21BDC" w:rsidRPr="006A5F87">
        <w:rPr>
          <w:iCs/>
        </w:rPr>
        <w:t xml:space="preserve"> </w:t>
      </w:r>
      <w:r w:rsidR="00C21BDC" w:rsidRPr="006A5F87">
        <w:rPr>
          <w:iCs/>
          <w:lang w:val="sr-Cyrl-CS"/>
        </w:rPr>
        <w:t xml:space="preserve">Ова једначина има </w:t>
      </w:r>
      <w:r w:rsidR="00C21BDC" w:rsidRPr="006A5F87">
        <w:rPr>
          <w:iCs/>
        </w:rPr>
        <w:t>R</w:t>
      </w:r>
      <w:r w:rsidR="00C21BDC" w:rsidRPr="006A5F87">
        <w:rPr>
          <w:iCs/>
          <w:vertAlign w:val="subscript"/>
        </w:rPr>
        <w:t>i</w:t>
      </w:r>
      <w:r w:rsidR="00C21BDC" w:rsidRPr="006A5F87">
        <w:rPr>
          <w:iCs/>
          <w:lang w:val="sr-Cyrl-CS"/>
        </w:rPr>
        <w:t xml:space="preserve"> на обе стране, али ју је тешко решити због функције горњег заокруживања. У општем случају може постојати много вредности </w:t>
      </w:r>
      <w:r w:rsidR="00C21BDC" w:rsidRPr="006A5F87">
        <w:rPr>
          <w:iCs/>
        </w:rPr>
        <w:t>R</w:t>
      </w:r>
      <w:r w:rsidR="00C21BDC" w:rsidRPr="006A5F87">
        <w:rPr>
          <w:iCs/>
          <w:vertAlign w:val="subscript"/>
        </w:rPr>
        <w:t>i</w:t>
      </w:r>
      <w:r w:rsidR="00C21BDC" w:rsidRPr="006A5F87">
        <w:rPr>
          <w:iCs/>
          <w:lang w:val="sr-Cyrl-CS"/>
        </w:rPr>
        <w:t xml:space="preserve"> које задовољавају једначину. Најмања таква </w:t>
      </w:r>
      <w:r w:rsidR="00C21BDC" w:rsidRPr="006A5F87">
        <w:rPr>
          <w:iCs/>
          <w:lang w:val="sr-Cyrl-CS"/>
        </w:rPr>
        <w:lastRenderedPageBreak/>
        <w:t>вредност представља време одзива у општем случају. Најједноставнији начин за решавање наведене једначине јесте формирање рекурентне релације</w:t>
      </w:r>
      <w:r w:rsidR="005633D3" w:rsidRPr="006A5F87">
        <w:rPr>
          <w:noProof/>
        </w:rPr>
        <w:drawing>
          <wp:inline distT="0" distB="0" distL="0" distR="0">
            <wp:extent cx="1628775" cy="460414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113" cy="46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C4" w:rsidRPr="006A5F87" w:rsidRDefault="00C21BDC" w:rsidP="00223C03">
      <w:pPr>
        <w:pStyle w:val="Default"/>
        <w:spacing w:before="240" w:after="49"/>
        <w:jc w:val="both"/>
        <w:rPr>
          <w:lang w:val="sr-Cyrl-CS"/>
        </w:rPr>
      </w:pPr>
      <w:r w:rsidRPr="006A5F87">
        <w:rPr>
          <w:lang w:val="sr-Cyrl-CS"/>
        </w:rPr>
        <w:t>Спорадични процеси нису узети у разматрање код претходне анализе. Тако да се модел проширује да укључије и спорадичне процесе. Величина Т се за спорадичне процесе узима тако да представља минимално време између суседних појављивања. Иако спорадични процес у стварности може да се појави знатно ређе, анализа времена одзива ће дати резул</w:t>
      </w:r>
      <w:r w:rsidR="00692791">
        <w:t>-</w:t>
      </w:r>
      <w:r w:rsidRPr="006A5F87">
        <w:rPr>
          <w:lang w:val="sr-Cyrl-CS"/>
        </w:rPr>
        <w:t xml:space="preserve">тат за најгори случај. Други елемент везан за спорадичне процесе јесте појам временског рока </w:t>
      </w:r>
      <w:r w:rsidRPr="006A5F87">
        <w:t xml:space="preserve">D. </w:t>
      </w:r>
      <w:r w:rsidRPr="006A5F87">
        <w:rPr>
          <w:lang w:val="sr-Cyrl-CS"/>
        </w:rPr>
        <w:t xml:space="preserve">У једноставном моделу узима се да је </w:t>
      </w:r>
      <w:r w:rsidRPr="006A5F87">
        <w:t>D = T</w:t>
      </w:r>
      <w:r w:rsidRPr="006A5F87">
        <w:rPr>
          <w:lang w:val="sr-Cyrl-CS"/>
        </w:rPr>
        <w:t>. Међутим, ово је често неприхватљи</w:t>
      </w:r>
      <w:r w:rsidR="00692791">
        <w:t>-</w:t>
      </w:r>
      <w:r w:rsidRPr="006A5F87">
        <w:rPr>
          <w:lang w:val="sr-Cyrl-CS"/>
        </w:rPr>
        <w:t>во. Они се можда извршавају ретко, али су веома хитни. Зато модел мора да дозволи пос</w:t>
      </w:r>
      <w:r w:rsidR="00692791">
        <w:t>-</w:t>
      </w:r>
      <w:r w:rsidRPr="006A5F87">
        <w:rPr>
          <w:lang w:val="sr-Cyrl-CS"/>
        </w:rPr>
        <w:t xml:space="preserve">тојање </w:t>
      </w:r>
      <w:r w:rsidRPr="006A5F87">
        <w:t xml:space="preserve">D &lt; T. </w:t>
      </w:r>
      <w:r w:rsidRPr="006A5F87">
        <w:rPr>
          <w:lang w:val="sr-Cyrl-CS"/>
        </w:rPr>
        <w:t xml:space="preserve">Тест распоредивости сасвим добро функционише и за ово ограничење, све док је услов заустављања </w:t>
      </w:r>
      <w:r w:rsidR="006A5F87" w:rsidRPr="006A5F87">
        <w:rPr>
          <w:i/>
          <w:iCs/>
        </w:rPr>
        <w:t xml:space="preserve">win+1 </w:t>
      </w:r>
      <w:r w:rsidR="006A5F87" w:rsidRPr="006A5F87">
        <w:t xml:space="preserve">&lt; </w:t>
      </w:r>
      <w:r w:rsidR="006A5F87" w:rsidRPr="006A5F87">
        <w:rPr>
          <w:i/>
          <w:iCs/>
        </w:rPr>
        <w:t>Di</w:t>
      </w:r>
      <w:r w:rsidR="006A5F87" w:rsidRPr="006A5F87">
        <w:rPr>
          <w:iCs/>
          <w:vertAlign w:val="subscript"/>
          <w:lang w:val="sr-Cyrl-CS"/>
        </w:rPr>
        <w:t xml:space="preserve"> </w:t>
      </w:r>
      <w:r w:rsidR="006A5F87" w:rsidRPr="006A5F87">
        <w:rPr>
          <w:lang w:val="sr-Cyrl-CS"/>
        </w:rPr>
        <w:t>испуњен. Он такође ради и за било који редослед приоритета. На жалост, веома често је време извршавања спорадичних процеса у најгорем случају много веће од просечног времена извршавања.</w:t>
      </w:r>
    </w:p>
    <w:p w:rsidR="005633D3" w:rsidRDefault="006A5F87" w:rsidP="00223C03">
      <w:pPr>
        <w:pStyle w:val="Default"/>
        <w:spacing w:before="240" w:after="49"/>
        <w:jc w:val="both"/>
      </w:pPr>
      <w:r w:rsidRPr="006A5F87">
        <w:rPr>
          <w:lang w:val="sr-Cyrl-CS"/>
        </w:rPr>
        <w:t xml:space="preserve">Као што је горе показано за систем процеса за </w:t>
      </w:r>
      <w:r w:rsidRPr="006A5F87">
        <w:t>D = T</w:t>
      </w:r>
      <w:r w:rsidRPr="006A5F87">
        <w:rPr>
          <w:lang w:val="sr-Cyrl-CS"/>
        </w:rPr>
        <w:t xml:space="preserve"> и </w:t>
      </w:r>
      <w:r w:rsidRPr="006A5F87">
        <w:t xml:space="preserve">FPS </w:t>
      </w:r>
      <w:r w:rsidRPr="006A5F87">
        <w:rPr>
          <w:lang w:val="sr-Cyrl-CS"/>
        </w:rPr>
        <w:t>шемом распоређивања</w:t>
      </w:r>
      <w:r w:rsidRPr="006A5F87">
        <w:t>,</w:t>
      </w:r>
      <w:r w:rsidRPr="006A5F87">
        <w:rPr>
          <w:lang w:val="sr-Cyrl-CS"/>
        </w:rPr>
        <w:t xml:space="preserve"> </w:t>
      </w:r>
      <w:r w:rsidRPr="006A5F87">
        <w:t>RMPO</w:t>
      </w:r>
      <w:r w:rsidR="00692791">
        <w:t xml:space="preserve"> </w:t>
      </w:r>
      <w:r w:rsidRPr="006A5F87">
        <w:rPr>
          <w:lang w:val="sr-Cyrl-CS"/>
        </w:rPr>
        <w:t>је оптималан са друге стране у случају постојања спорадичних процеса, потребно је до</w:t>
      </w:r>
      <w:r w:rsidR="00692791">
        <w:t>-</w:t>
      </w:r>
      <w:r w:rsidRPr="006A5F87">
        <w:rPr>
          <w:lang w:val="sr-Cyrl-CS"/>
        </w:rPr>
        <w:t xml:space="preserve">пустити и случај </w:t>
      </w:r>
      <w:r w:rsidRPr="006A5F87">
        <w:t>D &lt; T</w:t>
      </w:r>
      <w:r w:rsidRPr="006A5F87">
        <w:rPr>
          <w:lang w:val="sr-Cyrl-CS"/>
        </w:rPr>
        <w:t xml:space="preserve">. За систем процеса </w:t>
      </w:r>
      <w:r w:rsidRPr="006A5F87">
        <w:t>D &lt; T</w:t>
      </w:r>
      <w:r w:rsidRPr="006A5F87">
        <w:rPr>
          <w:lang w:val="sr-Cyrl-CS"/>
        </w:rPr>
        <w:t xml:space="preserve"> постоји сличан приступ који је такође оптималан – монотоно уређење приоритета према временском року (енг. </w:t>
      </w:r>
      <w:r w:rsidRPr="006A5F87">
        <w:rPr>
          <w:i/>
          <w:iCs/>
        </w:rPr>
        <w:t>Deadline</w:t>
      </w:r>
      <w:r w:rsidRPr="006A5F87">
        <w:rPr>
          <w:i/>
          <w:iCs/>
          <w:lang w:val="sr-Cyrl-CS"/>
        </w:rPr>
        <w:t xml:space="preserve"> </w:t>
      </w:r>
      <w:r w:rsidRPr="006A5F87">
        <w:rPr>
          <w:i/>
          <w:iCs/>
        </w:rPr>
        <w:t>Mono</w:t>
      </w:r>
      <w:r w:rsidR="00692791">
        <w:rPr>
          <w:i/>
          <w:iCs/>
        </w:rPr>
        <w:t>-</w:t>
      </w:r>
      <w:r w:rsidRPr="006A5F87">
        <w:rPr>
          <w:i/>
          <w:iCs/>
        </w:rPr>
        <w:t>tonic Priority Ordering</w:t>
      </w:r>
      <w:r w:rsidRPr="006A5F87">
        <w:t>, DMPO</w:t>
      </w:r>
      <w:r w:rsidRPr="006A5F87">
        <w:rPr>
          <w:lang w:val="sr-Cyrl-CS"/>
        </w:rPr>
        <w:t xml:space="preserve">). Код ове шеме, фиксни, статички приоритети се додељују процесима према њиховом временском року тако да важи </w:t>
      </w:r>
      <w:r w:rsidRPr="006A5F87">
        <w:t>D</w:t>
      </w:r>
      <w:r w:rsidRPr="006A5F87">
        <w:rPr>
          <w:vertAlign w:val="subscript"/>
        </w:rPr>
        <w:t>i</w:t>
      </w:r>
      <w:r w:rsidRPr="006A5F87">
        <w:t xml:space="preserve"> &lt; D</w:t>
      </w:r>
      <w:r w:rsidRPr="006A5F87">
        <w:rPr>
          <w:vertAlign w:val="subscript"/>
        </w:rPr>
        <w:t>j</w:t>
      </w:r>
      <w:r w:rsidRPr="006A5F87">
        <w:t xml:space="preserve"> =&gt; P</w:t>
      </w:r>
      <w:r w:rsidRPr="006A5F87">
        <w:rPr>
          <w:vertAlign w:val="subscript"/>
        </w:rPr>
        <w:t>i</w:t>
      </w:r>
      <w:r w:rsidRPr="006A5F87">
        <w:t xml:space="preserve"> &gt; P</w:t>
      </w:r>
      <w:r w:rsidRPr="006A5F87">
        <w:rPr>
          <w:vertAlign w:val="subscript"/>
        </w:rPr>
        <w:t>j</w:t>
      </w:r>
      <w:r w:rsidRPr="006A5F87">
        <w:t>.</w:t>
      </w:r>
      <w:r w:rsidR="00C21BDC" w:rsidRPr="006A5F87">
        <w:t xml:space="preserve"> </w:t>
      </w:r>
    </w:p>
    <w:p w:rsidR="008C19A1" w:rsidRDefault="008C19A1" w:rsidP="00223C03">
      <w:pPr>
        <w:pStyle w:val="Default"/>
        <w:spacing w:before="240" w:after="49"/>
        <w:jc w:val="both"/>
        <w:rPr>
          <w:lang w:val="sr-Cyrl-CS"/>
        </w:rPr>
      </w:pPr>
      <w:r w:rsidRPr="008C19A1">
        <w:rPr>
          <w:i/>
          <w:lang w:val="sr-Cyrl-CS"/>
        </w:rPr>
        <w:t>Теорема</w:t>
      </w:r>
      <w:r>
        <w:rPr>
          <w:lang w:val="sr-Cyrl-CS"/>
        </w:rPr>
        <w:t xml:space="preserve">: (о оптималности </w:t>
      </w:r>
      <w:r>
        <w:t>DMPO</w:t>
      </w:r>
      <w:r>
        <w:rPr>
          <w:lang w:val="sr-Cyrl-CS"/>
        </w:rPr>
        <w:t xml:space="preserve">) Ако је дати скуп процеса распоредивпомоћу неке (било које) </w:t>
      </w:r>
      <w:r>
        <w:t xml:space="preserve">preemptive FPS </w:t>
      </w:r>
      <w:r>
        <w:rPr>
          <w:lang w:val="sr-Cyrl-CS"/>
        </w:rPr>
        <w:t xml:space="preserve">шеме, онда је он сигурно распоредив и помоћу </w:t>
      </w:r>
      <w:r>
        <w:t xml:space="preserve">DMPO </w:t>
      </w:r>
      <w:r>
        <w:rPr>
          <w:lang w:val="sr-Cyrl-CS"/>
        </w:rPr>
        <w:t xml:space="preserve">шеме. </w:t>
      </w:r>
    </w:p>
    <w:p w:rsidR="008C19A1" w:rsidRPr="008C19A1" w:rsidRDefault="00610BFD" w:rsidP="00223C03">
      <w:pPr>
        <w:pStyle w:val="Default"/>
        <w:spacing w:before="240" w:after="49"/>
        <w:jc w:val="both"/>
        <w:rPr>
          <w:lang w:val="sr-Cyrl-CS"/>
        </w:rPr>
      </w:pPr>
      <w:r>
        <w:rPr>
          <w:lang w:val="sr-Cyrl-CS"/>
        </w:rPr>
        <w:t xml:space="preserve">Приоритете додељујемо према </w:t>
      </w:r>
      <w:r>
        <w:t xml:space="preserve">DMPO </w:t>
      </w:r>
      <w:r>
        <w:rPr>
          <w:lang w:val="sr-Cyrl-CS"/>
        </w:rPr>
        <w:t>шеми, и радимо анализу за тако додељене приори-тете.</w:t>
      </w:r>
    </w:p>
    <w:tbl>
      <w:tblPr>
        <w:tblStyle w:val="TableGrid"/>
        <w:tblW w:w="0" w:type="auto"/>
        <w:tblLook w:val="04A0"/>
      </w:tblPr>
      <w:tblGrid>
        <w:gridCol w:w="1468"/>
        <w:gridCol w:w="1936"/>
        <w:gridCol w:w="1255"/>
        <w:gridCol w:w="1255"/>
        <w:gridCol w:w="1179"/>
        <w:gridCol w:w="1317"/>
        <w:gridCol w:w="1166"/>
      </w:tblGrid>
      <w:tr w:rsidR="0095362C" w:rsidTr="0095362C">
        <w:tc>
          <w:tcPr>
            <w:tcW w:w="1468" w:type="dxa"/>
          </w:tcPr>
          <w:p w:rsidR="0095362C" w:rsidRDefault="0095362C" w:rsidP="00E27728">
            <w:pPr>
              <w:pStyle w:val="Default"/>
              <w:jc w:val="both"/>
              <w:rPr>
                <w:iCs/>
              </w:rPr>
            </w:pPr>
            <w:r>
              <w:rPr>
                <w:iCs/>
              </w:rPr>
              <w:t>Sensors</w:t>
            </w:r>
          </w:p>
        </w:tc>
        <w:tc>
          <w:tcPr>
            <w:tcW w:w="1936" w:type="dxa"/>
          </w:tcPr>
          <w:p w:rsidR="0095362C" w:rsidRDefault="0095362C" w:rsidP="00E27728">
            <w:pPr>
              <w:pStyle w:val="Default"/>
              <w:jc w:val="both"/>
              <w:rPr>
                <w:iCs/>
              </w:rPr>
            </w:pPr>
            <w:r>
              <w:rPr>
                <w:iCs/>
              </w:rPr>
              <w:t>Periodic/Sporadic</w:t>
            </w:r>
          </w:p>
        </w:tc>
        <w:tc>
          <w:tcPr>
            <w:tcW w:w="1255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  <w:tc>
          <w:tcPr>
            <w:tcW w:w="1255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D</w:t>
            </w:r>
          </w:p>
        </w:tc>
        <w:tc>
          <w:tcPr>
            <w:tcW w:w="1179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P</w:t>
            </w:r>
          </w:p>
        </w:tc>
        <w:tc>
          <w:tcPr>
            <w:tcW w:w="1317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C</w:t>
            </w:r>
          </w:p>
        </w:tc>
        <w:tc>
          <w:tcPr>
            <w:tcW w:w="1166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R</w:t>
            </w:r>
          </w:p>
        </w:tc>
      </w:tr>
      <w:tr w:rsidR="0095362C" w:rsidTr="001074DB">
        <w:tc>
          <w:tcPr>
            <w:tcW w:w="1468" w:type="dxa"/>
            <w:tcBorders>
              <w:top w:val="single" w:sz="12" w:space="0" w:color="auto"/>
            </w:tcBorders>
          </w:tcPr>
          <w:p w:rsidR="0095362C" w:rsidRDefault="0095362C" w:rsidP="00E27728">
            <w:pPr>
              <w:pStyle w:val="Default"/>
              <w:jc w:val="both"/>
              <w:rPr>
                <w:iCs/>
              </w:rPr>
            </w:pPr>
            <w:r>
              <w:rPr>
                <w:iCs/>
              </w:rPr>
              <w:t>Throttle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P</w:t>
            </w:r>
          </w:p>
        </w:tc>
        <w:tc>
          <w:tcPr>
            <w:tcW w:w="1255" w:type="dxa"/>
            <w:tcBorders>
              <w:top w:val="single" w:sz="12" w:space="0" w:color="auto"/>
            </w:tcBorders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200</w:t>
            </w:r>
          </w:p>
        </w:tc>
        <w:tc>
          <w:tcPr>
            <w:tcW w:w="1255" w:type="dxa"/>
            <w:tcBorders>
              <w:top w:val="single" w:sz="12" w:space="0" w:color="auto"/>
            </w:tcBorders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30</w:t>
            </w:r>
          </w:p>
        </w:tc>
        <w:tc>
          <w:tcPr>
            <w:tcW w:w="1179" w:type="dxa"/>
            <w:tcBorders>
              <w:top w:val="single" w:sz="12" w:space="0" w:color="auto"/>
            </w:tcBorders>
          </w:tcPr>
          <w:p w:rsidR="0095362C" w:rsidRDefault="002D090E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317" w:type="dxa"/>
            <w:tcBorders>
              <w:top w:val="single" w:sz="12" w:space="0" w:color="auto"/>
            </w:tcBorders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1166" w:type="dxa"/>
            <w:tcBorders>
              <w:top w:val="single" w:sz="12" w:space="0" w:color="auto"/>
            </w:tcBorders>
            <w:shd w:val="clear" w:color="auto" w:fill="92D050"/>
          </w:tcPr>
          <w:p w:rsidR="0095362C" w:rsidRDefault="007E10C5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</w:tr>
      <w:tr w:rsidR="0095362C" w:rsidTr="00247736">
        <w:tc>
          <w:tcPr>
            <w:tcW w:w="1468" w:type="dxa"/>
          </w:tcPr>
          <w:p w:rsidR="0095362C" w:rsidRDefault="0095362C" w:rsidP="00E27728">
            <w:pPr>
              <w:pStyle w:val="Default"/>
              <w:jc w:val="both"/>
              <w:rPr>
                <w:iCs/>
              </w:rPr>
            </w:pPr>
            <w:r>
              <w:rPr>
                <w:iCs/>
              </w:rPr>
              <w:t>Wheel Shaft</w:t>
            </w:r>
          </w:p>
        </w:tc>
        <w:tc>
          <w:tcPr>
            <w:tcW w:w="1936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P</w:t>
            </w:r>
          </w:p>
        </w:tc>
        <w:tc>
          <w:tcPr>
            <w:tcW w:w="1255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200</w:t>
            </w:r>
          </w:p>
        </w:tc>
        <w:tc>
          <w:tcPr>
            <w:tcW w:w="1255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30</w:t>
            </w:r>
          </w:p>
        </w:tc>
        <w:tc>
          <w:tcPr>
            <w:tcW w:w="1179" w:type="dxa"/>
          </w:tcPr>
          <w:p w:rsidR="0095362C" w:rsidRDefault="002D090E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1317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1166" w:type="dxa"/>
            <w:shd w:val="clear" w:color="auto" w:fill="92D050"/>
          </w:tcPr>
          <w:p w:rsidR="0095362C" w:rsidRDefault="007E10C5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1</w:t>
            </w:r>
            <w:r w:rsidR="00231EA2">
              <w:rPr>
                <w:iCs/>
              </w:rPr>
              <w:t>9</w:t>
            </w:r>
          </w:p>
        </w:tc>
      </w:tr>
      <w:tr w:rsidR="0095362C" w:rsidTr="00247736">
        <w:tc>
          <w:tcPr>
            <w:tcW w:w="1468" w:type="dxa"/>
          </w:tcPr>
          <w:p w:rsidR="0095362C" w:rsidRDefault="0095362C" w:rsidP="00E27728">
            <w:pPr>
              <w:pStyle w:val="Default"/>
              <w:jc w:val="both"/>
              <w:rPr>
                <w:iCs/>
              </w:rPr>
            </w:pPr>
            <w:r>
              <w:rPr>
                <w:iCs/>
              </w:rPr>
              <w:t>Engine</w:t>
            </w:r>
          </w:p>
        </w:tc>
        <w:tc>
          <w:tcPr>
            <w:tcW w:w="1936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  <w:tc>
          <w:tcPr>
            <w:tcW w:w="1255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500</w:t>
            </w:r>
          </w:p>
        </w:tc>
        <w:tc>
          <w:tcPr>
            <w:tcW w:w="1255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200</w:t>
            </w:r>
          </w:p>
        </w:tc>
        <w:tc>
          <w:tcPr>
            <w:tcW w:w="1179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317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17</w:t>
            </w:r>
          </w:p>
        </w:tc>
        <w:tc>
          <w:tcPr>
            <w:tcW w:w="1166" w:type="dxa"/>
            <w:shd w:val="clear" w:color="auto" w:fill="92D050"/>
          </w:tcPr>
          <w:p w:rsidR="0095362C" w:rsidRDefault="00247736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1</w:t>
            </w:r>
            <w:r w:rsidR="002D090E">
              <w:rPr>
                <w:iCs/>
              </w:rPr>
              <w:t>78</w:t>
            </w:r>
          </w:p>
        </w:tc>
      </w:tr>
      <w:tr w:rsidR="0095362C" w:rsidTr="00247736">
        <w:tc>
          <w:tcPr>
            <w:tcW w:w="1468" w:type="dxa"/>
          </w:tcPr>
          <w:p w:rsidR="0095362C" w:rsidRDefault="0095362C" w:rsidP="00E27728">
            <w:pPr>
              <w:pStyle w:val="Default"/>
              <w:jc w:val="both"/>
              <w:rPr>
                <w:iCs/>
              </w:rPr>
            </w:pPr>
            <w:r>
              <w:rPr>
                <w:iCs/>
              </w:rPr>
              <w:t>Brake</w:t>
            </w:r>
          </w:p>
        </w:tc>
        <w:tc>
          <w:tcPr>
            <w:tcW w:w="1936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  <w:tc>
          <w:tcPr>
            <w:tcW w:w="1255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500</w:t>
            </w:r>
          </w:p>
        </w:tc>
        <w:tc>
          <w:tcPr>
            <w:tcW w:w="1255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200</w:t>
            </w:r>
          </w:p>
        </w:tc>
        <w:tc>
          <w:tcPr>
            <w:tcW w:w="1179" w:type="dxa"/>
          </w:tcPr>
          <w:p w:rsidR="0095362C" w:rsidRDefault="002D090E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1317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1166" w:type="dxa"/>
            <w:shd w:val="clear" w:color="auto" w:fill="92D050"/>
          </w:tcPr>
          <w:p w:rsidR="0095362C" w:rsidRDefault="007E10C5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51</w:t>
            </w:r>
          </w:p>
        </w:tc>
      </w:tr>
      <w:tr w:rsidR="0095362C" w:rsidTr="00247736">
        <w:tc>
          <w:tcPr>
            <w:tcW w:w="1468" w:type="dxa"/>
          </w:tcPr>
          <w:p w:rsidR="0095362C" w:rsidRDefault="0095362C" w:rsidP="00E27728">
            <w:pPr>
              <w:pStyle w:val="Default"/>
              <w:jc w:val="both"/>
              <w:rPr>
                <w:iCs/>
              </w:rPr>
            </w:pPr>
            <w:r>
              <w:rPr>
                <w:iCs/>
              </w:rPr>
              <w:t>Gear</w:t>
            </w:r>
          </w:p>
        </w:tc>
        <w:tc>
          <w:tcPr>
            <w:tcW w:w="1936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  <w:tc>
          <w:tcPr>
            <w:tcW w:w="1255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500</w:t>
            </w:r>
          </w:p>
        </w:tc>
        <w:tc>
          <w:tcPr>
            <w:tcW w:w="1255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200</w:t>
            </w:r>
          </w:p>
        </w:tc>
        <w:tc>
          <w:tcPr>
            <w:tcW w:w="1179" w:type="dxa"/>
          </w:tcPr>
          <w:p w:rsidR="0095362C" w:rsidRDefault="002D090E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317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1166" w:type="dxa"/>
            <w:shd w:val="clear" w:color="auto" w:fill="92D050"/>
          </w:tcPr>
          <w:p w:rsidR="0095362C" w:rsidRDefault="002D090E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142</w:t>
            </w:r>
          </w:p>
        </w:tc>
      </w:tr>
      <w:tr w:rsidR="0095362C" w:rsidTr="00247736">
        <w:tc>
          <w:tcPr>
            <w:tcW w:w="1468" w:type="dxa"/>
          </w:tcPr>
          <w:p w:rsidR="0095362C" w:rsidRDefault="0095362C" w:rsidP="00E27728">
            <w:pPr>
              <w:pStyle w:val="Default"/>
              <w:jc w:val="both"/>
              <w:rPr>
                <w:iCs/>
              </w:rPr>
            </w:pPr>
            <w:r>
              <w:rPr>
                <w:iCs/>
              </w:rPr>
              <w:t>Command</w:t>
            </w:r>
            <w:r>
              <w:rPr>
                <w:iCs/>
              </w:rPr>
              <w:br/>
              <w:t>Lever</w:t>
            </w:r>
          </w:p>
        </w:tc>
        <w:tc>
          <w:tcPr>
            <w:tcW w:w="1936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  <w:tc>
          <w:tcPr>
            <w:tcW w:w="1255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500</w:t>
            </w:r>
          </w:p>
        </w:tc>
        <w:tc>
          <w:tcPr>
            <w:tcW w:w="1255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200</w:t>
            </w:r>
          </w:p>
        </w:tc>
        <w:tc>
          <w:tcPr>
            <w:tcW w:w="1179" w:type="dxa"/>
          </w:tcPr>
          <w:p w:rsidR="0095362C" w:rsidRDefault="002D090E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317" w:type="dxa"/>
          </w:tcPr>
          <w:p w:rsidR="0095362C" w:rsidRDefault="0095362C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24</w:t>
            </w:r>
          </w:p>
        </w:tc>
        <w:tc>
          <w:tcPr>
            <w:tcW w:w="1166" w:type="dxa"/>
            <w:shd w:val="clear" w:color="auto" w:fill="92D050"/>
          </w:tcPr>
          <w:p w:rsidR="0095362C" w:rsidRDefault="002D090E" w:rsidP="00E27728">
            <w:pPr>
              <w:pStyle w:val="Default"/>
              <w:jc w:val="center"/>
              <w:rPr>
                <w:iCs/>
              </w:rPr>
            </w:pPr>
            <w:r>
              <w:rPr>
                <w:iCs/>
              </w:rPr>
              <w:t>113</w:t>
            </w:r>
          </w:p>
        </w:tc>
      </w:tr>
    </w:tbl>
    <w:p w:rsidR="008C19A1" w:rsidRPr="00FD748E" w:rsidRDefault="00610BFD" w:rsidP="00223C03">
      <w:pPr>
        <w:pStyle w:val="Default"/>
        <w:spacing w:before="240" w:after="49"/>
        <w:jc w:val="both"/>
        <w:rPr>
          <w:lang w:val="sr-Cyrl-CS"/>
        </w:rPr>
      </w:pPr>
      <w:r>
        <w:rPr>
          <w:lang w:val="sr-Cyrl-CS"/>
        </w:rPr>
        <w:t xml:space="preserve">Из табеле се види да је за сваки процес испуњен услов </w:t>
      </w:r>
      <w:r>
        <w:t xml:space="preserve">R&lt;D, </w:t>
      </w:r>
      <w:r>
        <w:rPr>
          <w:lang w:val="sr-Cyrl-CS"/>
        </w:rPr>
        <w:t xml:space="preserve">стога је овај скуп процеса распоредив. </w:t>
      </w:r>
      <w:r w:rsidR="00FD748E">
        <w:rPr>
          <w:lang w:val="sr-Cyrl-CS"/>
        </w:rPr>
        <w:t xml:space="preserve">Треба напоменути да је овај скуп процеса распоредив и помоћу </w:t>
      </w:r>
      <w:r w:rsidR="00FD748E">
        <w:t xml:space="preserve">FPS </w:t>
      </w:r>
      <w:r w:rsidR="00FD748E">
        <w:rPr>
          <w:lang w:val="sr-Cyrl-CS"/>
        </w:rPr>
        <w:t>шеме засноване на искоришћењу.</w:t>
      </w:r>
    </w:p>
    <w:sectPr w:rsidR="008C19A1" w:rsidRPr="00FD748E" w:rsidSect="000E774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ADF" w:rsidRDefault="003C7ADF" w:rsidP="00C82D83">
      <w:pPr>
        <w:spacing w:after="0" w:line="240" w:lineRule="auto"/>
      </w:pPr>
      <w:r>
        <w:separator/>
      </w:r>
    </w:p>
  </w:endnote>
  <w:endnote w:type="continuationSeparator" w:id="1">
    <w:p w:rsidR="003C7ADF" w:rsidRDefault="003C7ADF" w:rsidP="00C8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BDC" w:rsidRDefault="00C21BDC">
    <w:pPr>
      <w:pStyle w:val="Footer"/>
      <w:jc w:val="right"/>
    </w:pPr>
  </w:p>
  <w:p w:rsidR="00C21BDC" w:rsidRDefault="00C21B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6753"/>
      <w:docPartObj>
        <w:docPartGallery w:val="Page Numbers (Bottom of Page)"/>
        <w:docPartUnique/>
      </w:docPartObj>
    </w:sdtPr>
    <w:sdtContent>
      <w:p w:rsidR="00C21BDC" w:rsidRDefault="00A83F26">
        <w:pPr>
          <w:pStyle w:val="Footer"/>
          <w:jc w:val="right"/>
        </w:pPr>
        <w:fldSimple w:instr=" PAGE   \* MERGEFORMAT ">
          <w:r w:rsidR="00610BFD">
            <w:rPr>
              <w:noProof/>
            </w:rPr>
            <w:t>7</w:t>
          </w:r>
        </w:fldSimple>
      </w:p>
    </w:sdtContent>
  </w:sdt>
  <w:p w:rsidR="00C21BDC" w:rsidRDefault="00C21B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ADF" w:rsidRDefault="003C7ADF" w:rsidP="00C82D83">
      <w:pPr>
        <w:spacing w:after="0" w:line="240" w:lineRule="auto"/>
      </w:pPr>
      <w:r>
        <w:separator/>
      </w:r>
    </w:p>
  </w:footnote>
  <w:footnote w:type="continuationSeparator" w:id="1">
    <w:p w:rsidR="003C7ADF" w:rsidRDefault="003C7ADF" w:rsidP="00C82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B31D0"/>
    <w:rsid w:val="000023C1"/>
    <w:rsid w:val="000202B6"/>
    <w:rsid w:val="000368C7"/>
    <w:rsid w:val="00067C10"/>
    <w:rsid w:val="00093563"/>
    <w:rsid w:val="000E774E"/>
    <w:rsid w:val="00105A16"/>
    <w:rsid w:val="001074DB"/>
    <w:rsid w:val="00145110"/>
    <w:rsid w:val="001B327D"/>
    <w:rsid w:val="001E57D0"/>
    <w:rsid w:val="00223C03"/>
    <w:rsid w:val="00231EA2"/>
    <w:rsid w:val="00243E76"/>
    <w:rsid w:val="00247736"/>
    <w:rsid w:val="002952CB"/>
    <w:rsid w:val="002B1965"/>
    <w:rsid w:val="002B35B4"/>
    <w:rsid w:val="002D090E"/>
    <w:rsid w:val="00364EF6"/>
    <w:rsid w:val="003C311A"/>
    <w:rsid w:val="003C7ADF"/>
    <w:rsid w:val="004560C0"/>
    <w:rsid w:val="004826B0"/>
    <w:rsid w:val="004B4B03"/>
    <w:rsid w:val="004F44D1"/>
    <w:rsid w:val="005277C9"/>
    <w:rsid w:val="005633D3"/>
    <w:rsid w:val="00587EC4"/>
    <w:rsid w:val="00610BFD"/>
    <w:rsid w:val="00666207"/>
    <w:rsid w:val="00692791"/>
    <w:rsid w:val="006A5F87"/>
    <w:rsid w:val="006B549D"/>
    <w:rsid w:val="00775DEC"/>
    <w:rsid w:val="007B2181"/>
    <w:rsid w:val="007C77E2"/>
    <w:rsid w:val="007E10C5"/>
    <w:rsid w:val="00800466"/>
    <w:rsid w:val="008C19A1"/>
    <w:rsid w:val="0095362C"/>
    <w:rsid w:val="00A83F26"/>
    <w:rsid w:val="00AE0F36"/>
    <w:rsid w:val="00C0045E"/>
    <w:rsid w:val="00C21BDC"/>
    <w:rsid w:val="00C36B02"/>
    <w:rsid w:val="00C82D83"/>
    <w:rsid w:val="00D67AA8"/>
    <w:rsid w:val="00D72323"/>
    <w:rsid w:val="00DB31D0"/>
    <w:rsid w:val="00E23796"/>
    <w:rsid w:val="00E4538E"/>
    <w:rsid w:val="00E51F8B"/>
    <w:rsid w:val="00E61982"/>
    <w:rsid w:val="00E67F53"/>
    <w:rsid w:val="00F56511"/>
    <w:rsid w:val="00FC6648"/>
    <w:rsid w:val="00FD748E"/>
    <w:rsid w:val="00FF09D0"/>
    <w:rsid w:val="00FF0BB9"/>
    <w:rsid w:val="00FF7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D8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1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45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110"/>
  </w:style>
  <w:style w:type="paragraph" w:styleId="BalloonText">
    <w:name w:val="Balloon Text"/>
    <w:basedOn w:val="Normal"/>
    <w:link w:val="BalloonTextChar"/>
    <w:uiPriority w:val="99"/>
    <w:semiHidden/>
    <w:unhideWhenUsed/>
    <w:rsid w:val="0014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1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4B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4B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B4B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4B0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67C10"/>
    <w:pPr>
      <w:spacing w:after="100"/>
      <w:ind w:left="220"/>
    </w:pPr>
  </w:style>
  <w:style w:type="paragraph" w:customStyle="1" w:styleId="Default">
    <w:name w:val="Default"/>
    <w:rsid w:val="00527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4538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!Fantazio!\Desktop\projekti\Projec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82D81-AEAB-4563-8286-BD15789A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ProjectTemplate</Template>
  <TotalTime>291</TotalTime>
  <Pages>7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!Fantazio!</dc:creator>
  <cp:keywords/>
  <dc:description/>
  <cp:lastModifiedBy>!Fantazio!</cp:lastModifiedBy>
  <cp:revision>25</cp:revision>
  <dcterms:created xsi:type="dcterms:W3CDTF">2012-06-14T12:47:00Z</dcterms:created>
  <dcterms:modified xsi:type="dcterms:W3CDTF">2012-06-24T09:00:00Z</dcterms:modified>
</cp:coreProperties>
</file>